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29 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30 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47B3DB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 w14:paraId="3F99D398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进阶关卡（目前15+6题）</w:t>
      </w:r>
    </w:p>
    <w:p w14:paraId="1C53A29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39694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5F5A44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54" w:type="dxa"/>
            <w:vAlign w:val="center"/>
          </w:tcPr>
          <w:p w14:paraId="10ABE3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34" w:type="dxa"/>
            <w:vAlign w:val="center"/>
          </w:tcPr>
          <w:p w14:paraId="6CEEC0C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549F6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D1DF86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52A85F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5DAA4C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D3F2CD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976794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4B9043E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54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34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39" name="图片 39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34" name="图片 34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35" name="图片 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54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34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38" name="图片 3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60D83B0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40" name="图片 4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3700332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41" name="图片 4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7410C9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44ABD10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51B5AC6"/>
    <w:rsid w:val="07011CC2"/>
    <w:rsid w:val="07644792"/>
    <w:rsid w:val="09284798"/>
    <w:rsid w:val="09B278C7"/>
    <w:rsid w:val="0AFB1076"/>
    <w:rsid w:val="0F2B6FD9"/>
    <w:rsid w:val="1206299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3B4D81"/>
    <w:rsid w:val="34B70380"/>
    <w:rsid w:val="35701693"/>
    <w:rsid w:val="387B05D0"/>
    <w:rsid w:val="3AA12F0A"/>
    <w:rsid w:val="3AE174A3"/>
    <w:rsid w:val="3B895CD0"/>
    <w:rsid w:val="3D441271"/>
    <w:rsid w:val="43446334"/>
    <w:rsid w:val="44A84E71"/>
    <w:rsid w:val="44BA339E"/>
    <w:rsid w:val="46C56072"/>
    <w:rsid w:val="47737835"/>
    <w:rsid w:val="477DCE1E"/>
    <w:rsid w:val="4DBE4416"/>
    <w:rsid w:val="549E0F05"/>
    <w:rsid w:val="54D8599E"/>
    <w:rsid w:val="573E1E21"/>
    <w:rsid w:val="581035A9"/>
    <w:rsid w:val="5AA955EF"/>
    <w:rsid w:val="5B487E91"/>
    <w:rsid w:val="5C6359BA"/>
    <w:rsid w:val="5CF9550F"/>
    <w:rsid w:val="5EFEBDE8"/>
    <w:rsid w:val="61DD173C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B674A1"/>
    <w:rsid w:val="6E5F49A6"/>
    <w:rsid w:val="6FFF37D2"/>
    <w:rsid w:val="70DE2EF1"/>
    <w:rsid w:val="72FF6255"/>
    <w:rsid w:val="771C2A18"/>
    <w:rsid w:val="7A1041BF"/>
    <w:rsid w:val="7ADD6162"/>
    <w:rsid w:val="7C2B29D9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openxmlformats.org/officeDocument/2006/relationships/fontTable" Target="fontTable.xml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497</Words>
  <Characters>738</Characters>
  <Lines>0</Lines>
  <Paragraphs>0</Paragraphs>
  <TotalTime>15</TotalTime>
  <ScaleCrop>false</ScaleCrop>
  <LinksUpToDate>false</LinksUpToDate>
  <CharactersWithSpaces>816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2024-12-13T20:10:54Z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
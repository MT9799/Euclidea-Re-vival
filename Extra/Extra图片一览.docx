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Compass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straightedge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Other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一些尺规作图</w:t>
      </w:r>
    </w:p>
    <w:p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Euc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Addit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Euclidea补充包</w:t>
      </w:r>
    </w:p>
    <w:p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From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Baidu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Tieba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贴吧题</w:t>
      </w:r>
    </w:p>
    <w:p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SprFes2024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2024年跨年题</w:t>
      </w:r>
    </w:p>
    <w:p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Straightedge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only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单尺作图</w:t>
      </w:r>
    </w:p>
    <w:p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XEuclidea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Puzzle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异Euclidea谜题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Compass straightedge Pzls Other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共11题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Conway圆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Malfatti问题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垂心内心一边直线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068070"/>
                  <wp:effectExtent l="0" t="0" r="5715" b="11430"/>
                  <wp:docPr id="1" name="图片 1" descr="Compass-straightedge_Pzls_Other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Compass-straightedge_Pzls_Other00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855"/>
                  <wp:effectExtent l="0" t="0" r="635" b="4445"/>
                  <wp:docPr id="2" name="图片 2" descr="Compass-straightedge_Pzls_Other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Compass-straightedge_Pzls_Other00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3" name="图片 3" descr="Compass-straightedge_Pzls_Other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Compass-straightedge_Pzls_Other00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外心内心一边直线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正八边形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垂心内心外心还原等腰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262380"/>
                  <wp:effectExtent l="0" t="0" r="6985" b="7620"/>
                  <wp:docPr id="4" name="图片 4" descr="Compass-straightedge_Pzls_Other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Compass-straightedge_Pzls_Other00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2380"/>
                  <wp:effectExtent l="0" t="0" r="12065" b="7620"/>
                  <wp:docPr id="5" name="图片 5" descr="Compass-straightedge_Pzls_Other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Compass-straightedge_Pzls_Other0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6" name="图片 6" descr="Compass-straightedge_Pzls_Other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Compass-straightedge_Pzls_Other00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平方和轨迹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三角形双分线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伪内切圆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7" name="图片 7" descr="Compass-straightedge_Pzls_Other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Compass-straightedge_Pzls_Other00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8" name="图片 8" descr="Compass-straightedge_Pzls_Other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Compass-straightedge_Pzls_Other00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9" name="图片 9" descr="Compass-straightedge_Pzls_Other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Compass-straightedge_Pzls_Other00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阿波罗尼奥斯-点点圆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阿波罗尼奥斯-线线圆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0" name="图片 10" descr="Compass-straightedge_Pzls_Other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Compass-straightedge_Pzls_Other0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1" name="图片 11" descr="Compass-straightedge_Pzls_Other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Compass-straightedge_Pzls_Other0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Euc Addit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34"/>
        <w:gridCol w:w="2834"/>
        <w:gridCol w:w="2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双圆梯形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四边形角平分线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截线等长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2" name="图片 12" descr="Euc_Addit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Euc_Addit0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220"/>
                  <wp:effectExtent l="0" t="0" r="635" b="5080"/>
                  <wp:docPr id="13" name="图片 13" descr="Euc_Addit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Euc_Addit0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4" name="图片 14" descr="Euc_Addit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Euc_Addit0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根轴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等面积三角形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5" name="图片 15" descr="Euc_Addit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Euc_Addit04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6" name="图片 16" descr="Euc_Addit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Euc_Addit0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0" w:num="1"/>
          <w:rtlGutter w:val="0"/>
          <w:docGrid w:type="lines" w:linePitch="387" w:charSpace="0"/>
        </w:sect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Baidu Tieba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SprFes2024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五边形矩形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正十边形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等面积直角三角形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7" name="图片 17" descr="SprFes2024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SprFes2024-0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8" name="图片 18" descr="SprFes2024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SprFes2024-0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9" name="图片 19" descr="SprFes2024-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SprFes2024-0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质心内心一边直线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角平分线上切线三角形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1745"/>
                  <wp:effectExtent l="0" t="0" r="12065" b="8255"/>
                  <wp:docPr id="20" name="图片 20" descr="SprFes2024-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SprFes2024-0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1" name="图片 21" descr="SprFes2024-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SprFes2024-0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Straightedge only Pzls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27"/>
        <w:gridCol w:w="2847"/>
        <w:gridCol w:w="28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平行线作中点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中点作平行线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平行线作平行线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2" name="图片 22" descr="Straightedge-only_Pzls_Basic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Straightedge-only_Pzls_Basic0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0525" cy="1159510"/>
                  <wp:effectExtent l="0" t="0" r="3175" b="8890"/>
                  <wp:docPr id="23" name="图片 23" descr="Straightedge-only_Pzls_Basic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Straightedge-only_Pzls_Basic0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4" name="图片 24" descr="Straightedge-only_Pzls_Basic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Straightedge-only_Pzls_Basic03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平行线倍长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中点作对称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垂线作对称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5" name="图片 25" descr="Straightedge-only_Pzls_Basic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Straightedge-only_Pzls_Basic04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165225"/>
                  <wp:effectExtent l="0" t="0" r="12065" b="3175"/>
                  <wp:docPr id="26" name="图片 26" descr="Straightedge-only_Pzls_Basic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Straightedge-only_Pzls_Basic05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16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130" cy="1172845"/>
                  <wp:effectExtent l="0" t="0" r="1270" b="8255"/>
                  <wp:docPr id="27" name="图片 27" descr="Straightedge-only_Pzls_Basic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Straightedge-only_Pzls_Basic06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130" cy="117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角平分线作垂直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圆外一点作垂线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圆上一点作垂线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8" name="图片 28" descr="Straightedge-only_Pzls_Basic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Straightedge-only_Pzls_Basic07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9" name="图片 29" descr="Straightedge-only_Pzls_Basic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Straightedge-only_Pzls_Basic08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169035"/>
                  <wp:effectExtent l="0" t="0" r="10795" b="12065"/>
                  <wp:docPr id="30" name="图片 30" descr="Straightedge-only_Pzls_Basic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Straightedge-only_Pzls_Basic09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16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圆径一点作垂线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圆上一点作切线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圆外一点作切线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1" name="图片 31" descr="Straightedge-only_Pzls_Basic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Straightedge-only_Pzls_Basic10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2" name="图片 32" descr="Straightedge-only_Pzls_Basic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Straightedge-only_Pzls_Basic1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175385"/>
                  <wp:effectExtent l="0" t="0" r="6985" b="5715"/>
                  <wp:docPr id="33" name="图片 33" descr="Straightedge-only_Pzls_Basic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Straightedge-only_Pzls_Basic12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17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XEuclidea Puzzle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详见XEP Images Overview.md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MzY2MzZGQ4NWU5M2ZhODgyOThiOGY3Njg2YzcwODQifQ=="/>
  </w:docVars>
  <w:rsids>
    <w:rsidRoot w:val="1AA24D9F"/>
    <w:rsid w:val="03DB41BC"/>
    <w:rsid w:val="07011CC2"/>
    <w:rsid w:val="07644792"/>
    <w:rsid w:val="09284798"/>
    <w:rsid w:val="09B278C7"/>
    <w:rsid w:val="0AFB1076"/>
    <w:rsid w:val="0F2B6FD9"/>
    <w:rsid w:val="183C240D"/>
    <w:rsid w:val="1AA24D9F"/>
    <w:rsid w:val="20210D51"/>
    <w:rsid w:val="25BD3BBE"/>
    <w:rsid w:val="28DA2E89"/>
    <w:rsid w:val="2A4254F9"/>
    <w:rsid w:val="2D1F32F4"/>
    <w:rsid w:val="323B4D81"/>
    <w:rsid w:val="34B70380"/>
    <w:rsid w:val="3AE174A3"/>
    <w:rsid w:val="3B895CD0"/>
    <w:rsid w:val="43446334"/>
    <w:rsid w:val="44A84E71"/>
    <w:rsid w:val="477DCE1E"/>
    <w:rsid w:val="549E0F05"/>
    <w:rsid w:val="573E1E21"/>
    <w:rsid w:val="581035A9"/>
    <w:rsid w:val="5B487E91"/>
    <w:rsid w:val="5CF9550F"/>
    <w:rsid w:val="5EFEBDE8"/>
    <w:rsid w:val="68CA2609"/>
    <w:rsid w:val="68CC1AED"/>
    <w:rsid w:val="69BB0F42"/>
    <w:rsid w:val="6A637494"/>
    <w:rsid w:val="6BCF62E6"/>
    <w:rsid w:val="6C3134F5"/>
    <w:rsid w:val="6CD3A16D"/>
    <w:rsid w:val="6D535020"/>
    <w:rsid w:val="6E5F49A6"/>
    <w:rsid w:val="6FFF37D2"/>
    <w:rsid w:val="70DE2EF1"/>
    <w:rsid w:val="7A1041BF"/>
    <w:rsid w:val="7C5F4108"/>
    <w:rsid w:val="7F79C282"/>
    <w:rsid w:val="7F7B6CAE"/>
    <w:rsid w:val="7FBF6DD0"/>
    <w:rsid w:val="7FCD17FE"/>
    <w:rsid w:val="7FD34D39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autoRedefine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7</Pages>
  <Words>0</Words>
  <Characters>0</Characters>
  <Lines>0</Lines>
  <Paragraphs>0</Paragraphs>
  <TotalTime>85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15925</dc:creator>
  <cp:lastModifiedBy>战神一号</cp:lastModifiedBy>
  <dcterms:modified xsi:type="dcterms:W3CDTF">2024-06-10T13:49:19Z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4314E22C95234B02B57C60C35AF6A02F_13</vt:lpwstr>
  </property>
</Properties>
</file>
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51636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 w14:paraId="6902D69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C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Other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一些尺规作图</w:t>
      </w:r>
    </w:p>
    <w:p w14:paraId="0553B534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Euc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Addit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Euclidea补充包</w:t>
      </w:r>
    </w:p>
    <w:p w14:paraId="2E14F15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From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Baidu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Tieba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贴吧题</w:t>
      </w:r>
    </w:p>
    <w:p w14:paraId="0C0B6C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SprFes2024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2024年跨年题</w:t>
      </w:r>
    </w:p>
    <w:p w14:paraId="1E06822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Straightedge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only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单尺作图</w:t>
      </w:r>
    </w:p>
    <w:p w14:paraId="11D840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XEuclidea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Puzzle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异Euclidea谜题</w:t>
      </w:r>
    </w:p>
    <w:p w14:paraId="24ABD423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 w14:paraId="73129D8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i/>
          <w:iCs/>
          <w:sz w:val="18"/>
          <w:szCs w:val="21"/>
          <w:lang w:val="en-US" w:eastAsia="zh-CN"/>
        </w:rPr>
      </w:pPr>
      <w:r>
        <w:rPr>
          <w:rFonts w:hint="eastAsia"/>
          <w:i/>
          <w:iCs/>
          <w:sz w:val="18"/>
          <w:szCs w:val="21"/>
          <w:lang w:val="en-US" w:eastAsia="zh-CN"/>
        </w:rPr>
        <w:t>统计截至2024.8.15</w:t>
      </w:r>
      <w:bookmarkStart w:id="0" w:name="_GoBack"/>
      <w:bookmarkEnd w:id="0"/>
    </w:p>
    <w:p w14:paraId="418EA43A">
      <w:pPr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 w14:paraId="775AAA7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Compass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straightedge Pzls Other</w:t>
      </w:r>
    </w:p>
    <w:p w14:paraId="55897D9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目前13题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6852F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56" w:type="dxa"/>
            <w:vAlign w:val="center"/>
          </w:tcPr>
          <w:p w14:paraId="24359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Conway圆</w:t>
            </w:r>
          </w:p>
        </w:tc>
        <w:tc>
          <w:tcPr>
            <w:tcW w:w="2856" w:type="dxa"/>
            <w:vAlign w:val="center"/>
          </w:tcPr>
          <w:p w14:paraId="2743B7F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Malfatti问题</w:t>
            </w:r>
          </w:p>
        </w:tc>
        <w:tc>
          <w:tcPr>
            <w:tcW w:w="2856" w:type="dxa"/>
            <w:vAlign w:val="center"/>
          </w:tcPr>
          <w:p w14:paraId="07545EE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垂心内心一边直线</w:t>
            </w:r>
          </w:p>
        </w:tc>
      </w:tr>
      <w:tr w14:paraId="20B143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04F93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068070"/>
                  <wp:effectExtent l="0" t="0" r="5715" b="11430"/>
                  <wp:docPr id="1" name="图片 1" descr="Compass-straightedge_Pzls_Other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Compass-straightedge_Pzls_Other00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AF9132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855"/>
                  <wp:effectExtent l="0" t="0" r="635" b="4445"/>
                  <wp:docPr id="2" name="图片 2" descr="Compass-straightedge_Pzls_Other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Compass-straightedge_Pzls_Other00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6DDD8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3" name="图片 3" descr="Compass-straightedge_Pzls_Other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Compass-straightedge_Pzls_Other00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7BF6F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B0C698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外心内心一边直线</w:t>
            </w:r>
          </w:p>
        </w:tc>
        <w:tc>
          <w:tcPr>
            <w:tcW w:w="2856" w:type="dxa"/>
            <w:vAlign w:val="center"/>
          </w:tcPr>
          <w:p w14:paraId="252339B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正八边形</w:t>
            </w:r>
          </w:p>
        </w:tc>
        <w:tc>
          <w:tcPr>
            <w:tcW w:w="2856" w:type="dxa"/>
            <w:vAlign w:val="center"/>
          </w:tcPr>
          <w:p w14:paraId="5FA4C20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垂心内心外心还原等腰</w:t>
            </w:r>
          </w:p>
        </w:tc>
      </w:tr>
      <w:tr w14:paraId="00ECD6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0F2099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262380"/>
                  <wp:effectExtent l="0" t="0" r="6985" b="7620"/>
                  <wp:docPr id="4" name="图片 4" descr="Compass-straightedge_Pzls_Other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Compass-straightedge_Pzls_Other00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19F57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2380"/>
                  <wp:effectExtent l="0" t="0" r="12065" b="7620"/>
                  <wp:docPr id="5" name="图片 5" descr="Compass-straightedge_Pzls_Other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Compass-straightedge_Pzls_Other0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C0FA27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6" name="图片 6" descr="Compass-straightedge_Pzls_Other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Compass-straightedge_Pzls_Other00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26225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42C186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平方和轨迹</w:t>
            </w:r>
          </w:p>
        </w:tc>
        <w:tc>
          <w:tcPr>
            <w:tcW w:w="2856" w:type="dxa"/>
            <w:vAlign w:val="center"/>
          </w:tcPr>
          <w:p w14:paraId="5EE79C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三角形双分线</w:t>
            </w:r>
          </w:p>
        </w:tc>
        <w:tc>
          <w:tcPr>
            <w:tcW w:w="2856" w:type="dxa"/>
            <w:vAlign w:val="center"/>
          </w:tcPr>
          <w:p w14:paraId="4E19AF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伪内切圆</w:t>
            </w:r>
          </w:p>
        </w:tc>
      </w:tr>
      <w:tr w14:paraId="52B0C0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F08E9D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7" name="图片 7" descr="Compass-straightedge_Pzls_Other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Compass-straightedge_Pzls_Other00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408BAD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8" name="图片 8" descr="Compass-straightedge_Pzls_Other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Compass-straightedge_Pzls_Other00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70313D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9" name="图片 9" descr="Compass-straightedge_Pzls_Other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Compass-straightedge_Pzls_Other00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78A7B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1C71AF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阿波罗尼奥斯-点点圆</w:t>
            </w:r>
          </w:p>
        </w:tc>
        <w:tc>
          <w:tcPr>
            <w:tcW w:w="2856" w:type="dxa"/>
            <w:vAlign w:val="center"/>
          </w:tcPr>
          <w:p w14:paraId="1F837D0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阿波罗尼奥斯-线线圆</w:t>
            </w:r>
          </w:p>
        </w:tc>
        <w:tc>
          <w:tcPr>
            <w:tcW w:w="2856" w:type="dxa"/>
            <w:vAlign w:val="center"/>
          </w:tcPr>
          <w:p w14:paraId="5CDDBBD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四边形质心</w:t>
            </w:r>
          </w:p>
        </w:tc>
      </w:tr>
      <w:tr w14:paraId="1EC4E0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2347E5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0" name="图片 10" descr="Compass-straightedge_Pzls_Other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Compass-straightedge_Pzls_Other0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4DB962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1" name="图片 11" descr="Compass-straightedge_Pzls_Other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Compass-straightedge_Pzls_Other0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2BD7D59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765" cy="1290320"/>
                  <wp:effectExtent l="0" t="0" r="635" b="5080"/>
                  <wp:docPr id="36" name="图片 3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65" cy="129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6E22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98A9FE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第一Lemoine圆</w:t>
            </w:r>
          </w:p>
        </w:tc>
        <w:tc>
          <w:tcPr>
            <w:tcW w:w="2856" w:type="dxa"/>
            <w:vAlign w:val="center"/>
          </w:tcPr>
          <w:p w14:paraId="747810D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圆切接正6</w:t>
            </w:r>
          </w:p>
        </w:tc>
        <w:tc>
          <w:tcPr>
            <w:tcW w:w="2856" w:type="dxa"/>
            <w:vAlign w:val="center"/>
          </w:tcPr>
          <w:p w14:paraId="632F16D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正5转等积正方</w:t>
            </w:r>
          </w:p>
        </w:tc>
      </w:tr>
      <w:tr w14:paraId="24AA51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69C4E6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1584325"/>
                  <wp:effectExtent l="0" t="0" r="3175" b="3175"/>
                  <wp:docPr id="37" name="图片 3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158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EFA549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21155" cy="1558290"/>
                  <wp:effectExtent l="0" t="0" r="0" b="0"/>
                  <wp:docPr id="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l="4585" r="6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155" cy="155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1A3158B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35125" cy="1529080"/>
                  <wp:effectExtent l="0" t="0" r="3175" b="7620"/>
                  <wp:docPr id="7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125" cy="152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1C4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56"/>
        <w:gridCol w:w="2852"/>
        <w:gridCol w:w="2814"/>
      </w:tblGrid>
      <w:tr w14:paraId="6A51E3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F664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两点圆截线弦min</w:t>
            </w:r>
          </w:p>
        </w:tc>
        <w:tc>
          <w:tcPr>
            <w:tcW w:w="2856" w:type="dxa"/>
            <w:vAlign w:val="center"/>
          </w:tcPr>
          <w:p w14:paraId="26D7620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两点圆截圆弦min</w:t>
            </w:r>
          </w:p>
        </w:tc>
        <w:tc>
          <w:tcPr>
            <w:tcW w:w="2856" w:type="dxa"/>
            <w:vAlign w:val="center"/>
          </w:tcPr>
          <w:p w14:paraId="105ECE8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</w:t>
            </w:r>
          </w:p>
        </w:tc>
      </w:tr>
      <w:tr w14:paraId="0C0786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72005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61160" cy="1297940"/>
                  <wp:effectExtent l="0" t="0" r="2540" b="10160"/>
                  <wp:docPr id="8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9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47DDB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38605" cy="1424305"/>
                  <wp:effectExtent l="0" t="0" r="10795" b="10795"/>
                  <wp:docPr id="8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60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72D2F6A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25E89F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672C26B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</w:t>
            </w:r>
          </w:p>
        </w:tc>
        <w:tc>
          <w:tcPr>
            <w:tcW w:w="2856" w:type="dxa"/>
            <w:vAlign w:val="center"/>
          </w:tcPr>
          <w:p w14:paraId="505D957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2856" w:type="dxa"/>
            <w:vAlign w:val="center"/>
          </w:tcPr>
          <w:p w14:paraId="59CB7C3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</w:t>
            </w:r>
          </w:p>
        </w:tc>
      </w:tr>
      <w:tr w14:paraId="0F7845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049944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56" w:type="dxa"/>
            <w:vAlign w:val="center"/>
          </w:tcPr>
          <w:p w14:paraId="51E2B9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56" w:type="dxa"/>
            <w:vAlign w:val="center"/>
          </w:tcPr>
          <w:p w14:paraId="652DE3C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3DF27F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247B3DB">
      <w:pPr>
        <w:rPr>
          <w:rFonts w:hint="default"/>
          <w:lang w:val="en-US" w:eastAsia="zh-CN"/>
        </w:rPr>
      </w:pPr>
    </w:p>
    <w:p w14:paraId="1A023B13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Euc Addit</w:t>
      </w:r>
    </w:p>
    <w:p w14:paraId="7B99EB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6B9713A7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34"/>
        <w:gridCol w:w="2854"/>
      </w:tblGrid>
      <w:tr w14:paraId="0A355D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32D35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双圆梯形</w:t>
            </w:r>
          </w:p>
        </w:tc>
        <w:tc>
          <w:tcPr>
            <w:tcW w:w="2841" w:type="dxa"/>
            <w:vAlign w:val="center"/>
          </w:tcPr>
          <w:p w14:paraId="63958C5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四边形角平分线</w:t>
            </w:r>
          </w:p>
        </w:tc>
        <w:tc>
          <w:tcPr>
            <w:tcW w:w="2841" w:type="dxa"/>
            <w:vAlign w:val="center"/>
          </w:tcPr>
          <w:p w14:paraId="651084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截线等长</w:t>
            </w:r>
          </w:p>
        </w:tc>
      </w:tr>
      <w:tr w14:paraId="6CBD17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9B732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2" name="图片 12" descr="Euc_Addit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Euc_Addit0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4F2B1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220"/>
                  <wp:effectExtent l="0" t="0" r="635" b="5080"/>
                  <wp:docPr id="13" name="图片 13" descr="Euc_Addit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Euc_Addit0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FB6483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4" name="图片 14" descr="Euc_Addit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Euc_Addit0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3C3F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B30C7C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根轴</w:t>
            </w:r>
          </w:p>
        </w:tc>
        <w:tc>
          <w:tcPr>
            <w:tcW w:w="2841" w:type="dxa"/>
            <w:vAlign w:val="center"/>
          </w:tcPr>
          <w:p w14:paraId="366178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等面积三角形</w:t>
            </w:r>
          </w:p>
        </w:tc>
        <w:tc>
          <w:tcPr>
            <w:tcW w:w="2841" w:type="dxa"/>
            <w:vAlign w:val="center"/>
          </w:tcPr>
          <w:p w14:paraId="0ACC0A5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190CBD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335FCDA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5" name="图片 15" descr="Euc_Addit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Euc_Addit0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5A1C63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6" name="图片 16" descr="Euc_Addit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Euc_Addit05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9F9A66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64E7BDAB">
      <w:pPr>
        <w:rPr>
          <w:rFonts w:hint="eastAsia"/>
          <w:lang w:val="en-US" w:eastAsia="zh-CN"/>
        </w:rPr>
      </w:pPr>
    </w:p>
    <w:p w14:paraId="105767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19E739FA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4493E7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02A792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797685"/>
                  <wp:effectExtent l="0" t="0" r="635" b="5715"/>
                  <wp:docPr id="55" name="图片 5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79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6657F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879600"/>
                  <wp:effectExtent l="0" t="0" r="0" b="0"/>
                  <wp:docPr id="56" name="图片 5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8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611559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899285"/>
                  <wp:effectExtent l="0" t="0" r="10160" b="5715"/>
                  <wp:docPr id="57" name="图片 5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9E4CE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F1AE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378585"/>
                  <wp:effectExtent l="0" t="0" r="1905" b="5715"/>
                  <wp:docPr id="58" name="图片 5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F71C7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7510" cy="1674495"/>
                  <wp:effectExtent l="0" t="0" r="8890" b="1905"/>
                  <wp:docPr id="59" name="图片 5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510" cy="16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66D12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4AB07B99">
      <w:pPr>
        <w:rPr>
          <w:rFonts w:hint="default"/>
          <w:lang w:val="en-US" w:eastAsia="zh-CN"/>
        </w:rPr>
      </w:pPr>
    </w:p>
    <w:p w14:paraId="6930656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334DC51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Baidu Tieba</w:t>
      </w:r>
    </w:p>
    <w:p w14:paraId="706EDD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目前32题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5"/>
        <w:gridCol w:w="2831"/>
        <w:gridCol w:w="2846"/>
      </w:tblGrid>
      <w:tr w14:paraId="70BA2A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0A0C681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2.024线段</w:t>
            </w:r>
          </w:p>
        </w:tc>
        <w:tc>
          <w:tcPr>
            <w:tcW w:w="2831" w:type="dxa"/>
            <w:vAlign w:val="center"/>
          </w:tcPr>
          <w:p w14:paraId="4D0106F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圆内2点到直径端点等距</w:t>
            </w:r>
          </w:p>
        </w:tc>
        <w:tc>
          <w:tcPr>
            <w:tcW w:w="2846" w:type="dxa"/>
            <w:vAlign w:val="center"/>
          </w:tcPr>
          <w:p w14:paraId="3D9B377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线外点与垂足中点</w:t>
            </w:r>
          </w:p>
        </w:tc>
      </w:tr>
      <w:tr w14:paraId="68AF98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E8BF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270635"/>
                  <wp:effectExtent l="0" t="0" r="0" b="0"/>
                  <wp:docPr id="73" name="图片 7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rcRect t="26772" b="38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27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A8AA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918970"/>
                  <wp:effectExtent l="0" t="0" r="4445" b="11430"/>
                  <wp:docPr id="74" name="图片 7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918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2928A2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672590"/>
                  <wp:effectExtent l="0" t="0" r="3810" b="3810"/>
                  <wp:docPr id="75" name="图片 7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67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651C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9EC35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点圆根轴</w:t>
            </w:r>
          </w:p>
        </w:tc>
        <w:tc>
          <w:tcPr>
            <w:tcW w:w="2831" w:type="dxa"/>
            <w:vAlign w:val="center"/>
          </w:tcPr>
          <w:p w14:paraId="0EB1EA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线截过2点圆弧1:2</w:t>
            </w:r>
          </w:p>
        </w:tc>
        <w:tc>
          <w:tcPr>
            <w:tcW w:w="2846" w:type="dxa"/>
            <w:vAlign w:val="center"/>
          </w:tcPr>
          <w:p w14:paraId="66BEC91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角内等腰△四点共圆</w:t>
            </w:r>
          </w:p>
        </w:tc>
      </w:tr>
      <w:tr w14:paraId="011421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D9E04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355090"/>
                  <wp:effectExtent l="0" t="0" r="5080" b="3810"/>
                  <wp:docPr id="76" name="图片 7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97AF02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681355"/>
                  <wp:effectExtent l="0" t="0" r="635" b="4445"/>
                  <wp:docPr id="77" name="图片 7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61DC265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985" cy="1699895"/>
                  <wp:effectExtent l="0" t="0" r="5715" b="1905"/>
                  <wp:docPr id="78" name="图片 7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85" cy="169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8B5FA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9776B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给欧拉线和两边复原△</w:t>
            </w:r>
          </w:p>
        </w:tc>
        <w:tc>
          <w:tcPr>
            <w:tcW w:w="2831" w:type="dxa"/>
            <w:vAlign w:val="center"/>
          </w:tcPr>
          <w:p w14:paraId="5A34C6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平行反弹线</w:t>
            </w:r>
          </w:p>
        </w:tc>
        <w:tc>
          <w:tcPr>
            <w:tcW w:w="2846" w:type="dxa"/>
            <w:vAlign w:val="center"/>
          </w:tcPr>
          <w:p w14:paraId="433584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双心四边形</w:t>
            </w:r>
          </w:p>
        </w:tc>
      </w:tr>
      <w:tr w14:paraId="4EC899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4B9E0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199515"/>
                  <wp:effectExtent l="0" t="0" r="9525" b="6985"/>
                  <wp:docPr id="79" name="图片 7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19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9E86E6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2625"/>
                  <wp:effectExtent l="0" t="0" r="0" b="0"/>
                  <wp:docPr id="80" name="图片 8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 t="20932" b="25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CFC96E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479550"/>
                  <wp:effectExtent l="0" t="0" r="8255" b="6350"/>
                  <wp:docPr id="81" name="图片 8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F252F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B26B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角内过点弦四点共圆</w:t>
            </w:r>
          </w:p>
        </w:tc>
        <w:tc>
          <w:tcPr>
            <w:tcW w:w="2831" w:type="dxa"/>
            <w:vAlign w:val="center"/>
          </w:tcPr>
          <w:p w14:paraId="17C7B6A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圆上过点圆切圆</w:t>
            </w:r>
          </w:p>
        </w:tc>
        <w:tc>
          <w:tcPr>
            <w:tcW w:w="2846" w:type="dxa"/>
            <w:vAlign w:val="center"/>
          </w:tcPr>
          <w:p w14:paraId="45E728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△过高上一点垂足Rt△</w:t>
            </w:r>
          </w:p>
        </w:tc>
      </w:tr>
      <w:tr w14:paraId="67AD6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BAD73A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564640"/>
                  <wp:effectExtent l="0" t="0" r="7620" b="10160"/>
                  <wp:docPr id="82" name="图片 8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56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17A8DB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8975"/>
                  <wp:effectExtent l="0" t="0" r="0" b="0"/>
                  <wp:docPr id="83" name="图片 8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rcRect t="24173" b="2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BEC56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97380"/>
                  <wp:effectExtent l="0" t="0" r="0" b="0"/>
                  <wp:docPr id="84" name="图片 8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rcRect t="20794" b="27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9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C754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2144C2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21374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第二Lemoine圆</w:t>
            </w:r>
          </w:p>
        </w:tc>
        <w:tc>
          <w:tcPr>
            <w:tcW w:w="2831" w:type="dxa"/>
            <w:vAlign w:val="center"/>
          </w:tcPr>
          <w:p w14:paraId="5F00F7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顶点分△等内切圆</w:t>
            </w:r>
          </w:p>
        </w:tc>
        <w:tc>
          <w:tcPr>
            <w:tcW w:w="2846" w:type="dxa"/>
            <w:vAlign w:val="center"/>
          </w:tcPr>
          <w:p w14:paraId="560989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Miquel点</w:t>
            </w:r>
          </w:p>
        </w:tc>
      </w:tr>
      <w:tr w14:paraId="157FD6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A1C946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278255"/>
                  <wp:effectExtent l="0" t="0" r="7620" b="4445"/>
                  <wp:docPr id="97" name="图片 9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27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E9FA9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110615"/>
                  <wp:effectExtent l="0" t="0" r="8255" b="6985"/>
                  <wp:docPr id="98" name="图片 9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11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E40F2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731645"/>
                  <wp:effectExtent l="0" t="0" r="1905" b="8255"/>
                  <wp:docPr id="99" name="图片 9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73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1C207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39F7F1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Dumpty点</w:t>
            </w:r>
          </w:p>
        </w:tc>
        <w:tc>
          <w:tcPr>
            <w:tcW w:w="2831" w:type="dxa"/>
            <w:vAlign w:val="center"/>
          </w:tcPr>
          <w:p w14:paraId="5DFF392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垂线分三角形面积</w:t>
            </w:r>
          </w:p>
        </w:tc>
        <w:tc>
          <w:tcPr>
            <w:tcW w:w="2846" w:type="dxa"/>
            <w:vAlign w:val="center"/>
          </w:tcPr>
          <w:p w14:paraId="55DFAAB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角内过点截等线</w:t>
            </w:r>
          </w:p>
        </w:tc>
      </w:tr>
      <w:tr w14:paraId="7F2082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67E969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33880"/>
                  <wp:effectExtent l="0" t="0" r="0" b="0"/>
                  <wp:docPr id="100" name="图片 10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rcRect t="22578" b="27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3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593A1C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617980"/>
                  <wp:effectExtent l="0" t="0" r="9525" b="7620"/>
                  <wp:docPr id="101" name="图片 10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A71631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756410"/>
                  <wp:effectExtent l="0" t="0" r="10795" b="8890"/>
                  <wp:docPr id="102" name="图片 10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75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A9ABB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53F35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角内三截线和</w:t>
            </w:r>
          </w:p>
        </w:tc>
        <w:tc>
          <w:tcPr>
            <w:tcW w:w="2831" w:type="dxa"/>
            <w:vAlign w:val="center"/>
          </w:tcPr>
          <w:p w14:paraId="39E6A9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角内给顶点作正三</w:t>
            </w:r>
          </w:p>
        </w:tc>
        <w:tc>
          <w:tcPr>
            <w:tcW w:w="2846" w:type="dxa"/>
            <w:vAlign w:val="center"/>
          </w:tcPr>
          <w:p w14:paraId="410E94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过2点圆截线定长</w:t>
            </w:r>
          </w:p>
        </w:tc>
      </w:tr>
      <w:tr w14:paraId="681BF1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F2DC06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77670"/>
                  <wp:effectExtent l="0" t="0" r="12065" b="11430"/>
                  <wp:docPr id="103" name="图片 10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7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360D49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23010"/>
                  <wp:effectExtent l="0" t="0" r="10795" b="8890"/>
                  <wp:docPr id="104" name="图片 10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2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8F5F1C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18920"/>
                  <wp:effectExtent l="0" t="0" r="0" b="5080"/>
                  <wp:docPr id="105" name="图片 10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4735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8032D5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等角双线段</w:t>
            </w:r>
          </w:p>
        </w:tc>
        <w:tc>
          <w:tcPr>
            <w:tcW w:w="2831" w:type="dxa"/>
            <w:vAlign w:val="center"/>
          </w:tcPr>
          <w:p w14:paraId="23369A4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圆上两点截弦中点</w:t>
            </w:r>
          </w:p>
        </w:tc>
        <w:tc>
          <w:tcPr>
            <w:tcW w:w="2846" w:type="dxa"/>
            <w:vAlign w:val="center"/>
          </w:tcPr>
          <w:p w14:paraId="6C7BF9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给一顶点和IH复原△</w:t>
            </w:r>
          </w:p>
        </w:tc>
      </w:tr>
      <w:tr w14:paraId="237745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66737F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97940"/>
                  <wp:effectExtent l="0" t="0" r="10795" b="10160"/>
                  <wp:docPr id="106" name="图片 10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49BFB8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97660"/>
                  <wp:effectExtent l="0" t="0" r="10160" b="2540"/>
                  <wp:docPr id="107" name="图片 10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9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B6BD45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297940"/>
                  <wp:effectExtent l="0" t="0" r="11430" b="10160"/>
                  <wp:docPr id="108" name="图片 10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7A32AA">
      <w:pPr>
        <w:rPr>
          <w:rFonts w:hint="default"/>
          <w:lang w:val="en-US" w:eastAsia="zh-CN"/>
        </w:rPr>
      </w:pPr>
    </w:p>
    <w:p w14:paraId="1BBD3F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1711F4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65B90C5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过点分△周长</w:t>
            </w:r>
          </w:p>
        </w:tc>
        <w:tc>
          <w:tcPr>
            <w:tcW w:w="2831" w:type="dxa"/>
            <w:vAlign w:val="center"/>
          </w:tcPr>
          <w:p w14:paraId="6AFB9F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广义垂足三角形等积</w:t>
            </w:r>
          </w:p>
        </w:tc>
        <w:tc>
          <w:tcPr>
            <w:tcW w:w="2846" w:type="dxa"/>
            <w:vAlign w:val="center"/>
          </w:tcPr>
          <w:p w14:paraId="0F348F7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△共点平行边3等长线</w:t>
            </w:r>
          </w:p>
        </w:tc>
      </w:tr>
      <w:tr w14:paraId="00A5DD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6E9F821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319530"/>
                  <wp:effectExtent l="0" t="0" r="4445" b="1270"/>
                  <wp:docPr id="121" name="图片 12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31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04FC26D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6715" cy="1291590"/>
                  <wp:effectExtent l="0" t="0" r="6985" b="3810"/>
                  <wp:docPr id="122" name="图片 12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715" cy="129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4AC97B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111250"/>
                  <wp:effectExtent l="0" t="0" r="8255" b="6350"/>
                  <wp:docPr id="123" name="图片 12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275BC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D23FD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过角内点△周长min</w:t>
            </w:r>
          </w:p>
        </w:tc>
        <w:tc>
          <w:tcPr>
            <w:tcW w:w="2831" w:type="dxa"/>
            <w:vAlign w:val="center"/>
          </w:tcPr>
          <w:p w14:paraId="0DAF33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过角内点截2射线min</w:t>
            </w:r>
          </w:p>
        </w:tc>
        <w:tc>
          <w:tcPr>
            <w:tcW w:w="2846" w:type="dxa"/>
            <w:vAlign w:val="center"/>
          </w:tcPr>
          <w:p w14:paraId="0A38E5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PCC等圆中垂点</w:t>
            </w:r>
          </w:p>
        </w:tc>
      </w:tr>
      <w:tr w14:paraId="64500A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2A1B6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86815"/>
                  <wp:effectExtent l="0" t="0" r="1270" b="6985"/>
                  <wp:docPr id="124" name="图片 12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4850923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816100"/>
                  <wp:effectExtent l="0" t="0" r="10795" b="0"/>
                  <wp:docPr id="125" name="图片 12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113E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717040"/>
                  <wp:effectExtent l="0" t="0" r="5080" b="10160"/>
                  <wp:docPr id="126" name="图片 12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2973B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830AD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伪垂足三角形</w:t>
            </w:r>
          </w:p>
        </w:tc>
        <w:tc>
          <w:tcPr>
            <w:tcW w:w="2831" w:type="dxa"/>
            <w:vAlign w:val="center"/>
          </w:tcPr>
          <w:p w14:paraId="770B03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鱼眼透视</w:t>
            </w:r>
          </w:p>
        </w:tc>
        <w:tc>
          <w:tcPr>
            <w:tcW w:w="2846" w:type="dxa"/>
            <w:vAlign w:val="center"/>
          </w:tcPr>
          <w:p w14:paraId="3EF791C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</w:t>
            </w:r>
          </w:p>
        </w:tc>
      </w:tr>
      <w:tr w14:paraId="085436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F82AB5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050" cy="1341755"/>
                  <wp:effectExtent l="0" t="0" r="6350" b="4445"/>
                  <wp:docPr id="127" name="图片 12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0" cy="134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7C39B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72260"/>
                  <wp:effectExtent l="0" t="0" r="0" b="2540"/>
                  <wp:docPr id="128" name="图片 12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7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1E0F54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068883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FFD23F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2831" w:type="dxa"/>
            <w:vAlign w:val="center"/>
          </w:tcPr>
          <w:p w14:paraId="14C1A01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</w:t>
            </w:r>
          </w:p>
        </w:tc>
        <w:tc>
          <w:tcPr>
            <w:tcW w:w="2846" w:type="dxa"/>
            <w:vAlign w:val="center"/>
          </w:tcPr>
          <w:p w14:paraId="2B812F7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</w:t>
            </w:r>
          </w:p>
        </w:tc>
      </w:tr>
      <w:tr w14:paraId="3FDAA7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2D5B16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1" w:type="dxa"/>
            <w:vAlign w:val="center"/>
          </w:tcPr>
          <w:p w14:paraId="238C00D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6" w:type="dxa"/>
            <w:vAlign w:val="center"/>
          </w:tcPr>
          <w:p w14:paraId="1BFCA54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293ADB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5F4CB24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SprFes2024</w:t>
      </w:r>
    </w:p>
    <w:p w14:paraId="307C5D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08578072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D79B6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9812B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五边形矩形</w:t>
            </w:r>
          </w:p>
        </w:tc>
        <w:tc>
          <w:tcPr>
            <w:tcW w:w="2841" w:type="dxa"/>
            <w:vAlign w:val="center"/>
          </w:tcPr>
          <w:p w14:paraId="7B4B2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正十边形</w:t>
            </w:r>
          </w:p>
        </w:tc>
        <w:tc>
          <w:tcPr>
            <w:tcW w:w="2841" w:type="dxa"/>
            <w:vAlign w:val="center"/>
          </w:tcPr>
          <w:p w14:paraId="152837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等面积直角三角形</w:t>
            </w:r>
          </w:p>
        </w:tc>
      </w:tr>
      <w:tr w14:paraId="7AAD5D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C86A8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7" name="图片 17" descr="SprFes2024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SprFes2024-01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F63A4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8" name="图片 18" descr="SprFes2024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SprFes2024-02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DBA1B5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9" name="图片 19" descr="SprFes2024-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SprFes2024-03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B43D6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AB7CC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质心内心一边直线</w:t>
            </w:r>
          </w:p>
        </w:tc>
        <w:tc>
          <w:tcPr>
            <w:tcW w:w="2841" w:type="dxa"/>
            <w:vAlign w:val="center"/>
          </w:tcPr>
          <w:p w14:paraId="771ECC5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角平分线上切线三角形</w:t>
            </w:r>
          </w:p>
        </w:tc>
        <w:tc>
          <w:tcPr>
            <w:tcW w:w="2841" w:type="dxa"/>
            <w:vAlign w:val="center"/>
          </w:tcPr>
          <w:p w14:paraId="5880720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3F859D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66202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1745"/>
                  <wp:effectExtent l="0" t="0" r="12065" b="8255"/>
                  <wp:docPr id="20" name="图片 20" descr="SprFes2024-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SprFes2024-04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41DF3C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1" name="图片 21" descr="SprFes2024-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SprFes2024-05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92101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00563E34">
      <w:pPr>
        <w:rPr>
          <w:rFonts w:hint="default"/>
          <w:lang w:val="en-US" w:eastAsia="zh-CN"/>
        </w:rPr>
      </w:pPr>
    </w:p>
    <w:p w14:paraId="6F62B3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5F539480">
      <w:pPr>
        <w:rPr>
          <w:rFonts w:hint="default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7"/>
        <w:gridCol w:w="2827"/>
        <w:gridCol w:w="2848"/>
      </w:tblGrid>
      <w:tr w14:paraId="6A24BA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0F478E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661795"/>
                  <wp:effectExtent l="0" t="0" r="1905" b="1905"/>
                  <wp:docPr id="45" name="图片 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66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88A4D2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46" name="图片 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3CBCC2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566545"/>
                  <wp:effectExtent l="0" t="0" r="10795" b="8255"/>
                  <wp:docPr id="47" name="图片 4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56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B5BB8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55167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3860" cy="1378585"/>
                  <wp:effectExtent l="0" t="0" r="2540" b="5715"/>
                  <wp:docPr id="48" name="图片 4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86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B40EA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50035"/>
                  <wp:effectExtent l="0" t="0" r="0" b="12065"/>
                  <wp:docPr id="49" name="图片 4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5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31098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1DDB778B">
      <w:pPr>
        <w:rPr>
          <w:rFonts w:hint="default"/>
          <w:lang w:val="en-US" w:eastAsia="zh-CN"/>
        </w:rPr>
      </w:pPr>
    </w:p>
    <w:p w14:paraId="671045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74FC1A0F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Straightedge only Pzls</w:t>
      </w:r>
    </w:p>
    <w:p w14:paraId="1C56CF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基础关卡（12题）</w:t>
      </w:r>
    </w:p>
    <w:p w14:paraId="3F99D398">
      <w:pPr>
        <w:rPr>
          <w:rFonts w:hint="default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1DCEFB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5C604B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平行线作中点</w:t>
            </w:r>
          </w:p>
        </w:tc>
        <w:tc>
          <w:tcPr>
            <w:tcW w:w="2841" w:type="dxa"/>
            <w:vAlign w:val="center"/>
          </w:tcPr>
          <w:p w14:paraId="73C9F2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中点作平行线</w:t>
            </w:r>
          </w:p>
        </w:tc>
        <w:tc>
          <w:tcPr>
            <w:tcW w:w="2841" w:type="dxa"/>
            <w:vAlign w:val="center"/>
          </w:tcPr>
          <w:p w14:paraId="61EC06D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平行线作平行线</w:t>
            </w:r>
          </w:p>
        </w:tc>
      </w:tr>
      <w:tr w14:paraId="1CEDCC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2C08F7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2" name="图片 22" descr="Straightedge-only_Pzls_Basic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Straightedge-only_Pzls_Basic01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2698F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0525" cy="1159510"/>
                  <wp:effectExtent l="0" t="0" r="3175" b="8890"/>
                  <wp:docPr id="23" name="图片 23" descr="Straightedge-only_Pzls_Basic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Straightedge-only_Pzls_Basic02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2A3077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4" name="图片 24" descr="Straightedge-only_Pzls_Basic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Straightedge-only_Pzls_Basic03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2021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78D3E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平行线倍长</w:t>
            </w:r>
          </w:p>
        </w:tc>
        <w:tc>
          <w:tcPr>
            <w:tcW w:w="2841" w:type="dxa"/>
            <w:vAlign w:val="center"/>
          </w:tcPr>
          <w:p w14:paraId="70AEFA2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中点作对称</w:t>
            </w:r>
          </w:p>
        </w:tc>
        <w:tc>
          <w:tcPr>
            <w:tcW w:w="2841" w:type="dxa"/>
            <w:vAlign w:val="center"/>
          </w:tcPr>
          <w:p w14:paraId="2490B3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垂线作对称</w:t>
            </w:r>
          </w:p>
        </w:tc>
      </w:tr>
      <w:tr w14:paraId="2E9DE6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2F5BED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5" name="图片 25" descr="Straightedge-only_Pzls_Basic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Straightedge-only_Pzls_Basic04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F1AC17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165225"/>
                  <wp:effectExtent l="0" t="0" r="12065" b="3175"/>
                  <wp:docPr id="26" name="图片 26" descr="Straightedge-only_Pzls_Basic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Straightedge-only_Pzls_Basic05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16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33B10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130" cy="1172845"/>
                  <wp:effectExtent l="0" t="0" r="1270" b="8255"/>
                  <wp:docPr id="27" name="图片 27" descr="Straightedge-only_Pzls_Basic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Straightedge-only_Pzls_Basic06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130" cy="117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76640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65F818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角平分线作垂直</w:t>
            </w:r>
          </w:p>
        </w:tc>
        <w:tc>
          <w:tcPr>
            <w:tcW w:w="2841" w:type="dxa"/>
            <w:vAlign w:val="center"/>
          </w:tcPr>
          <w:p w14:paraId="770C4FB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圆外一点作垂线</w:t>
            </w:r>
          </w:p>
        </w:tc>
        <w:tc>
          <w:tcPr>
            <w:tcW w:w="2841" w:type="dxa"/>
            <w:vAlign w:val="center"/>
          </w:tcPr>
          <w:p w14:paraId="4E686DC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圆上一点作垂线</w:t>
            </w:r>
          </w:p>
        </w:tc>
      </w:tr>
      <w:tr w14:paraId="085828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2F2B7E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8" name="图片 28" descr="Straightedge-only_Pzls_Basic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Straightedge-only_Pzls_Basic07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CA9974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9" name="图片 29" descr="Straightedge-only_Pzls_Basic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Straightedge-only_Pzls_Basic08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E0A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169035"/>
                  <wp:effectExtent l="0" t="0" r="10795" b="12065"/>
                  <wp:docPr id="30" name="图片 30" descr="Straightedge-only_Pzls_Basic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Straightedge-only_Pzls_Basic09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16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CE05F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A18D19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圆径一点作垂线</w:t>
            </w:r>
          </w:p>
        </w:tc>
        <w:tc>
          <w:tcPr>
            <w:tcW w:w="2841" w:type="dxa"/>
            <w:vAlign w:val="center"/>
          </w:tcPr>
          <w:p w14:paraId="66EA4D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圆上一点作切线</w:t>
            </w:r>
          </w:p>
        </w:tc>
        <w:tc>
          <w:tcPr>
            <w:tcW w:w="2841" w:type="dxa"/>
            <w:vAlign w:val="center"/>
          </w:tcPr>
          <w:p w14:paraId="1365A7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圆外一点作切线</w:t>
            </w:r>
          </w:p>
        </w:tc>
      </w:tr>
      <w:tr w14:paraId="12C44E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F1E7B2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1" name="图片 31" descr="Straightedge-only_Pzls_Basic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Straightedge-only_Pzls_Basic10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437B16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2" name="图片 32" descr="Straightedge-only_Pzls_Basic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Straightedge-only_Pzls_Basic11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E6E2E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175385"/>
                  <wp:effectExtent l="0" t="0" r="6985" b="5715"/>
                  <wp:docPr id="33" name="图片 33" descr="Straightedge-only_Pzls_Basic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Straightedge-only_Pzls_Basic12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17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D2B6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FB9CA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进阶关卡（目前15+6题）</w:t>
      </w:r>
    </w:p>
    <w:p w14:paraId="1C53A292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7"/>
        <w:gridCol w:w="2827"/>
        <w:gridCol w:w="2848"/>
      </w:tblGrid>
      <w:tr w14:paraId="2D2E13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60951A7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径倍角找心</w:t>
            </w:r>
          </w:p>
        </w:tc>
        <w:tc>
          <w:tcPr>
            <w:tcW w:w="2827" w:type="dxa"/>
            <w:vAlign w:val="center"/>
          </w:tcPr>
          <w:p w14:paraId="73B434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径弦30°找心</w:t>
            </w:r>
          </w:p>
        </w:tc>
        <w:tc>
          <w:tcPr>
            <w:tcW w:w="2848" w:type="dxa"/>
            <w:vAlign w:val="center"/>
          </w:tcPr>
          <w:p w14:paraId="5A691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径弦22.5°找心</w:t>
            </w:r>
          </w:p>
        </w:tc>
      </w:tr>
      <w:tr w14:paraId="4251F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0C0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301115"/>
                  <wp:effectExtent l="0" t="0" r="10795" b="6985"/>
                  <wp:docPr id="43" name="图片 4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30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28B99A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639570"/>
                  <wp:effectExtent l="0" t="0" r="5080" b="11430"/>
                  <wp:docPr id="44" name="图片 4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63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4CA00D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50" name="图片 5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13184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DB9E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径弦15°找心</w:t>
            </w:r>
          </w:p>
        </w:tc>
        <w:tc>
          <w:tcPr>
            <w:tcW w:w="2827" w:type="dxa"/>
            <w:vAlign w:val="center"/>
          </w:tcPr>
          <w:p w14:paraId="6FBAA50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内心作外心</w:t>
            </w:r>
          </w:p>
        </w:tc>
        <w:tc>
          <w:tcPr>
            <w:tcW w:w="2848" w:type="dxa"/>
            <w:vAlign w:val="center"/>
          </w:tcPr>
          <w:p w14:paraId="5AA5D64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垂心作外心</w:t>
            </w:r>
          </w:p>
        </w:tc>
      </w:tr>
      <w:tr w14:paraId="770F9C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EE0A0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724660"/>
                  <wp:effectExtent l="0" t="0" r="1270" b="2540"/>
                  <wp:docPr id="51" name="图片 5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72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ABDF9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585595"/>
                  <wp:effectExtent l="0" t="0" r="8255" b="1905"/>
                  <wp:docPr id="64" name="图片 6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7677A0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645285"/>
                  <wp:effectExtent l="0" t="0" r="6985" b="5715"/>
                  <wp:docPr id="65" name="图片 6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4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B795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04FD2B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双圆相交找心</w:t>
            </w:r>
          </w:p>
        </w:tc>
        <w:tc>
          <w:tcPr>
            <w:tcW w:w="2827" w:type="dxa"/>
            <w:vAlign w:val="center"/>
          </w:tcPr>
          <w:p w14:paraId="0F135A3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双同心圆找心</w:t>
            </w:r>
          </w:p>
        </w:tc>
        <w:tc>
          <w:tcPr>
            <w:tcW w:w="2848" w:type="dxa"/>
            <w:vAlign w:val="center"/>
          </w:tcPr>
          <w:p w14:paraId="00BC28E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径弦4:1找心</w:t>
            </w:r>
          </w:p>
        </w:tc>
      </w:tr>
      <w:tr w14:paraId="4E1FF7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4CC1D2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370330"/>
                  <wp:effectExtent l="0" t="0" r="5715" b="1270"/>
                  <wp:docPr id="67" name="图片 6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37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1A66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350" cy="1573530"/>
                  <wp:effectExtent l="0" t="0" r="6350" b="1270"/>
                  <wp:docPr id="68" name="图片 68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57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6BBA85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488440"/>
                  <wp:effectExtent l="0" t="0" r="3810" b="10160"/>
                  <wp:docPr id="52" name="图片 52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48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27171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CCC4D3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径弦2:1找心</w:t>
            </w:r>
          </w:p>
        </w:tc>
        <w:tc>
          <w:tcPr>
            <w:tcW w:w="2827" w:type="dxa"/>
            <w:vAlign w:val="center"/>
          </w:tcPr>
          <w:p w14:paraId="00B87F0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旁心作外心</w:t>
            </w:r>
          </w:p>
        </w:tc>
        <w:tc>
          <w:tcPr>
            <w:tcW w:w="2848" w:type="dxa"/>
            <w:vAlign w:val="center"/>
          </w:tcPr>
          <w:p w14:paraId="33286D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外心等腰150°</w:t>
            </w:r>
          </w:p>
        </w:tc>
      </w:tr>
      <w:tr w14:paraId="267EA3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2F31888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488440"/>
                  <wp:effectExtent l="0" t="0" r="5715" b="10160"/>
                  <wp:docPr id="53" name="图片 5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48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7B37344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350" cy="1470660"/>
                  <wp:effectExtent l="0" t="0" r="6350" b="2540"/>
                  <wp:docPr id="66" name="图片 6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47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2B97B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635125"/>
                  <wp:effectExtent l="0" t="0" r="6985" b="3175"/>
                  <wp:docPr id="60" name="图片 6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3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BDF567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396940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5F5A44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根轴上点找心</w:t>
            </w:r>
          </w:p>
        </w:tc>
        <w:tc>
          <w:tcPr>
            <w:tcW w:w="2854" w:type="dxa"/>
            <w:vAlign w:val="center"/>
          </w:tcPr>
          <w:p w14:paraId="10ABE38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五点共圆找心</w:t>
            </w:r>
          </w:p>
        </w:tc>
        <w:tc>
          <w:tcPr>
            <w:tcW w:w="2834" w:type="dxa"/>
            <w:vAlign w:val="center"/>
          </w:tcPr>
          <w:p w14:paraId="6CEEC0C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双圆等腰找心</w:t>
            </w:r>
          </w:p>
        </w:tc>
      </w:tr>
      <w:tr w14:paraId="549F61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3D1DF86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403985"/>
                  <wp:effectExtent l="0" t="0" r="635" b="5715"/>
                  <wp:docPr id="69" name="图片 69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40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4" w:type="dxa"/>
            <w:vAlign w:val="center"/>
          </w:tcPr>
          <w:p w14:paraId="52A85F6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17345"/>
                  <wp:effectExtent l="0" t="0" r="12065" b="8255"/>
                  <wp:docPr id="70" name="图片 7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4" w:type="dxa"/>
            <w:vAlign w:val="center"/>
          </w:tcPr>
          <w:p w14:paraId="5DAA4C2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252220"/>
                  <wp:effectExtent l="0" t="0" r="8890" b="5080"/>
                  <wp:docPr id="71" name="图片 7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D3D3B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4D3F2CD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54" w:type="dxa"/>
            <w:vAlign w:val="center"/>
          </w:tcPr>
          <w:p w14:paraId="2976794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4" w:type="dxa"/>
            <w:vAlign w:val="center"/>
          </w:tcPr>
          <w:p w14:paraId="4B9043E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3DD658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013EE9E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54" w:type="dxa"/>
            <w:vAlign w:val="center"/>
          </w:tcPr>
          <w:p w14:paraId="004E4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4" w:type="dxa"/>
            <w:vAlign w:val="center"/>
          </w:tcPr>
          <w:p w14:paraId="2B69664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4A6040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0AD631B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A01 等弦</w:t>
            </w:r>
          </w:p>
        </w:tc>
        <w:tc>
          <w:tcPr>
            <w:tcW w:w="2854" w:type="dxa"/>
            <w:vAlign w:val="center"/>
          </w:tcPr>
          <w:p w14:paraId="56A894A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A02 卡斯蒂朗问题</w:t>
            </w:r>
          </w:p>
        </w:tc>
        <w:tc>
          <w:tcPr>
            <w:tcW w:w="2834" w:type="dxa"/>
            <w:vAlign w:val="center"/>
          </w:tcPr>
          <w:p w14:paraId="2DE9482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A03 内心Rt45</w:t>
            </w:r>
          </w:p>
        </w:tc>
      </w:tr>
      <w:tr w14:paraId="4AEEA0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3C11D1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049655"/>
                  <wp:effectExtent l="0" t="0" r="1905" b="4445"/>
                  <wp:docPr id="39" name="图片 39" descr="A1C2000A9F3830073CE3105BF40C765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A1C2000A9F3830073CE3105BF40C765A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04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4" w:type="dxa"/>
            <w:vAlign w:val="center"/>
          </w:tcPr>
          <w:p w14:paraId="4A624CB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635760"/>
                  <wp:effectExtent l="0" t="0" r="11430" b="2540"/>
                  <wp:docPr id="34" name="图片 34" descr="{D6DA8580-D1D4-4816-ADCC-358B5DE0935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{D6DA8580-D1D4-4816-ADCC-358B5DE0935C}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rcRect t="5898" b="6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4" w:type="dxa"/>
            <w:vAlign w:val="center"/>
          </w:tcPr>
          <w:p w14:paraId="0B4D88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176020"/>
                  <wp:effectExtent l="0" t="0" r="0" b="5080"/>
                  <wp:docPr id="35" name="图片 3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1D043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319B201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A04 圆心作垂</w:t>
            </w:r>
          </w:p>
        </w:tc>
        <w:tc>
          <w:tcPr>
            <w:tcW w:w="2854" w:type="dxa"/>
            <w:vAlign w:val="center"/>
          </w:tcPr>
          <w:p w14:paraId="7AE8DD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A05 三边过点三角形</w:t>
            </w:r>
          </w:p>
        </w:tc>
        <w:tc>
          <w:tcPr>
            <w:tcW w:w="2834" w:type="dxa"/>
            <w:vAlign w:val="center"/>
          </w:tcPr>
          <w:p w14:paraId="7C7E31C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A06 三线上外切三角形</w:t>
            </w:r>
          </w:p>
        </w:tc>
      </w:tr>
      <w:tr w14:paraId="729B2B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4B1C20A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95755"/>
                  <wp:effectExtent l="0" t="0" r="0" b="4445"/>
                  <wp:docPr id="38" name="图片 38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9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4" w:type="dxa"/>
            <w:vAlign w:val="center"/>
          </w:tcPr>
          <w:p w14:paraId="60D83B0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412240"/>
                  <wp:effectExtent l="0" t="0" r="1905" b="10160"/>
                  <wp:docPr id="40" name="图片 4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41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4" w:type="dxa"/>
            <w:vAlign w:val="center"/>
          </w:tcPr>
          <w:p w14:paraId="3700332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02410"/>
                  <wp:effectExtent l="0" t="0" r="10160" b="8890"/>
                  <wp:docPr id="41" name="图片 4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0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496BE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15BD527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54" w:type="dxa"/>
            <w:vAlign w:val="center"/>
          </w:tcPr>
          <w:p w14:paraId="549637D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34" w:type="dxa"/>
            <w:vAlign w:val="center"/>
          </w:tcPr>
          <w:p w14:paraId="27410C9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7FD79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0EF2CDC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54" w:type="dxa"/>
            <w:vAlign w:val="center"/>
          </w:tcPr>
          <w:p w14:paraId="2149D5E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4" w:type="dxa"/>
            <w:vAlign w:val="center"/>
          </w:tcPr>
          <w:p w14:paraId="7F5621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544ABD10">
      <w:pPr>
        <w:rPr>
          <w:rFonts w:hint="default"/>
          <w:b/>
          <w:bCs/>
          <w:lang w:val="en-US" w:eastAsia="zh-CN"/>
        </w:rPr>
      </w:pPr>
    </w:p>
    <w:p w14:paraId="4CD089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F5C367D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XEuclidea Puzzle</w:t>
      </w:r>
    </w:p>
    <w:p w14:paraId="45EE2F3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详见XEP Images Overview.md</w:t>
      </w:r>
    </w:p>
    <w:sectPr>
      <w:pgSz w:w="11906" w:h="16838"/>
      <w:pgMar w:top="720" w:right="1800" w:bottom="72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UxNDg1YTZlYmFjZTJlNjdmMTJjMWU2NzFmMTMwMTgifQ=="/>
  </w:docVars>
  <w:rsids>
    <w:rsidRoot w:val="1AA24D9F"/>
    <w:rsid w:val="03DB41BC"/>
    <w:rsid w:val="07011CC2"/>
    <w:rsid w:val="07644792"/>
    <w:rsid w:val="09284798"/>
    <w:rsid w:val="09B278C7"/>
    <w:rsid w:val="0AFB1076"/>
    <w:rsid w:val="0F2B6FD9"/>
    <w:rsid w:val="183C240D"/>
    <w:rsid w:val="196E6D72"/>
    <w:rsid w:val="1AA24D9F"/>
    <w:rsid w:val="20210D51"/>
    <w:rsid w:val="21F323F3"/>
    <w:rsid w:val="25BD3BBE"/>
    <w:rsid w:val="28DA2E89"/>
    <w:rsid w:val="2A4254F9"/>
    <w:rsid w:val="2D1F32CC"/>
    <w:rsid w:val="2D1F32F4"/>
    <w:rsid w:val="2DE500BE"/>
    <w:rsid w:val="31B843B4"/>
    <w:rsid w:val="323B4D81"/>
    <w:rsid w:val="34B70380"/>
    <w:rsid w:val="35701693"/>
    <w:rsid w:val="387B05D0"/>
    <w:rsid w:val="3AE174A3"/>
    <w:rsid w:val="3B895CD0"/>
    <w:rsid w:val="43446334"/>
    <w:rsid w:val="44A84E71"/>
    <w:rsid w:val="44BA339E"/>
    <w:rsid w:val="477DCE1E"/>
    <w:rsid w:val="4DBE4416"/>
    <w:rsid w:val="549E0F05"/>
    <w:rsid w:val="54D8599E"/>
    <w:rsid w:val="573E1E21"/>
    <w:rsid w:val="581035A9"/>
    <w:rsid w:val="5B487E91"/>
    <w:rsid w:val="5C6359BA"/>
    <w:rsid w:val="5CF9550F"/>
    <w:rsid w:val="5EFEBDE8"/>
    <w:rsid w:val="68CA2609"/>
    <w:rsid w:val="68CC1AED"/>
    <w:rsid w:val="69BB0F42"/>
    <w:rsid w:val="6A637494"/>
    <w:rsid w:val="6BCF62E6"/>
    <w:rsid w:val="6C3134F5"/>
    <w:rsid w:val="6CD3A16D"/>
    <w:rsid w:val="6D535020"/>
    <w:rsid w:val="6DB674A1"/>
    <w:rsid w:val="6E5F49A6"/>
    <w:rsid w:val="6FFF37D2"/>
    <w:rsid w:val="70DE2EF1"/>
    <w:rsid w:val="72FF6255"/>
    <w:rsid w:val="7A1041BF"/>
    <w:rsid w:val="7ADD6162"/>
    <w:rsid w:val="7C2B29D9"/>
    <w:rsid w:val="7C5F4108"/>
    <w:rsid w:val="7F79C282"/>
    <w:rsid w:val="7F7B6CAE"/>
    <w:rsid w:val="7FBF6DD0"/>
    <w:rsid w:val="7FCD17FE"/>
    <w:rsid w:val="7FD34D39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autoRedefine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jpe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jpe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6" Type="http://schemas.openxmlformats.org/officeDocument/2006/relationships/fontTable" Target="fontTable.xml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12</Pages>
  <Words>781</Words>
  <Characters>1148</Characters>
  <Lines>0</Lines>
  <Paragraphs>0</Paragraphs>
  <TotalTime>6</TotalTime>
  <ScaleCrop>false</ScaleCrop>
  <LinksUpToDate>false</LinksUpToDate>
  <CharactersWithSpaces>1264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15925</dc:creator>
  <cp:lastModifiedBy>馒头</cp:lastModifiedBy>
  <dcterms:modified xsi:type="dcterms:W3CDTF">2024-08-14T17:22:42Z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4314E22C95234B02B57C60C35AF6A02F_13</vt:lpwstr>
  </property>
</Properties>
</file>
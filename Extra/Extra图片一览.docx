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统计截至2024.6.15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bookmarkStart w:id="0" w:name="_GoBack"/>
      <w:bookmarkEnd w:id="0"/>
      <w:r>
        <w:rPr>
          <w:rFonts w:hint="default"/>
          <w:lang w:eastAsia="zh-CN"/>
        </w:rPr>
        <w:t>straightedge Pzls Other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 </w:t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5"/>
        <w:gridCol w:w="2831"/>
        <w:gridCol w:w="2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918970"/>
                  <wp:effectExtent l="0" t="0" r="4445" b="11430"/>
                  <wp:docPr id="74" name="图片 7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681355"/>
                  <wp:effectExtent l="0" t="0" r="63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34 </w:t>
            </w:r>
          </w:p>
        </w:tc>
        <w:tc>
          <w:tcPr>
            <w:tcW w:w="28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35 </w:t>
            </w:r>
          </w:p>
        </w:tc>
        <w:tc>
          <w:tcPr>
            <w:tcW w:w="2846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进阶关卡（目前15+6题）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3"/>
        <w:gridCol w:w="2835"/>
        <w:gridCol w:w="2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39" name="图片 39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0" b="0"/>
                  <wp:docPr id="34" name="图片 34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35" name="图片 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38" name="图片 3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40" name="图片 4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41" name="图片 4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7011CC2"/>
    <w:rsid w:val="07644792"/>
    <w:rsid w:val="09284798"/>
    <w:rsid w:val="09B278C7"/>
    <w:rsid w:val="0AFB1076"/>
    <w:rsid w:val="0F2B6FD9"/>
    <w:rsid w:val="183C240D"/>
    <w:rsid w:val="196E6D72"/>
    <w:rsid w:val="1AA24D9F"/>
    <w:rsid w:val="20210D51"/>
    <w:rsid w:val="25BD3BBE"/>
    <w:rsid w:val="28DA2E89"/>
    <w:rsid w:val="2A4254F9"/>
    <w:rsid w:val="2D1F32F4"/>
    <w:rsid w:val="2DE500BE"/>
    <w:rsid w:val="31B843B4"/>
    <w:rsid w:val="323B4D81"/>
    <w:rsid w:val="34B70380"/>
    <w:rsid w:val="35701693"/>
    <w:rsid w:val="3AE174A3"/>
    <w:rsid w:val="3B895CD0"/>
    <w:rsid w:val="43446334"/>
    <w:rsid w:val="44A84E71"/>
    <w:rsid w:val="44BA339E"/>
    <w:rsid w:val="477DCE1E"/>
    <w:rsid w:val="4DBE4416"/>
    <w:rsid w:val="549E0F05"/>
    <w:rsid w:val="54D8599E"/>
    <w:rsid w:val="573E1E21"/>
    <w:rsid w:val="581035A9"/>
    <w:rsid w:val="5B487E91"/>
    <w:rsid w:val="5C6359BA"/>
    <w:rsid w:val="5CF9550F"/>
    <w:rsid w:val="5EFEBDE8"/>
    <w:rsid w:val="68CA2609"/>
    <w:rsid w:val="68CC1AED"/>
    <w:rsid w:val="69BB0F42"/>
    <w:rsid w:val="6A637494"/>
    <w:rsid w:val="6BCF62E6"/>
    <w:rsid w:val="6C3134F5"/>
    <w:rsid w:val="6CD3A16D"/>
    <w:rsid w:val="6D535020"/>
    <w:rsid w:val="6DB674A1"/>
    <w:rsid w:val="6E5F49A6"/>
    <w:rsid w:val="6FFF37D2"/>
    <w:rsid w:val="70DE2EF1"/>
    <w:rsid w:val="72FF6255"/>
    <w:rsid w:val="7A1041BF"/>
    <w:rsid w:val="7ADD6162"/>
    <w:rsid w:val="7C2B29D9"/>
    <w:rsid w:val="7C5F4108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jpe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744</Words>
  <Characters>1106</Characters>
  <Lines>0</Lines>
  <Paragraphs>0</Paragraphs>
  <TotalTime>73</TotalTime>
  <ScaleCrop>false</ScaleCrop>
  <LinksUpToDate>false</LinksUpToDate>
  <CharactersWithSpaces>1226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2024-06-15T10:29:26Z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
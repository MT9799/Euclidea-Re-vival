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74772BF1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明经论坛题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统计截至2025.1.10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角差45度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圆心为垂心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384935"/>
                  <wp:effectExtent l="0" t="0" r="0" b="12065"/>
                  <wp:docPr id="118" name="图片 11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7505" cy="1440815"/>
                  <wp:effectExtent l="0" t="0" r="10795" b="6985"/>
                  <wp:docPr id="119" name="图片 11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0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4"/>
        <w:gridCol w:w="2874"/>
        <w:gridCol w:w="2774"/>
      </w:tblGrid>
      <w:tr w14:paraId="5D302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79EC2EB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中点旋风</w:t>
            </w:r>
          </w:p>
        </w:tc>
        <w:tc>
          <w:tcPr>
            <w:tcW w:w="2880" w:type="dxa"/>
            <w:vAlign w:val="center"/>
          </w:tcPr>
          <w:p w14:paraId="1274C9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过点截弦相等</w:t>
            </w:r>
          </w:p>
        </w:tc>
        <w:tc>
          <w:tcPr>
            <w:tcW w:w="2781" w:type="dxa"/>
            <w:vAlign w:val="center"/>
          </w:tcPr>
          <w:p w14:paraId="3626C5C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PLC对径点</w:t>
            </w:r>
          </w:p>
        </w:tc>
      </w:tr>
      <w:tr w14:paraId="0BB5A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79777C3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9100" cy="1196975"/>
                  <wp:effectExtent l="0" t="0" r="0" b="9525"/>
                  <wp:docPr id="35" name="图片 3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3D497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6400" cy="1332865"/>
                  <wp:effectExtent l="0" t="0" r="0" b="635"/>
                  <wp:docPr id="131" name="图片 13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22D4C2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7345" cy="1304290"/>
                  <wp:effectExtent l="0" t="0" r="8255" b="3810"/>
                  <wp:docPr id="133" name="图片 13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30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0066A9D9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 旁切圆与外接圆交点</w:t>
            </w:r>
          </w:p>
        </w:tc>
        <w:tc>
          <w:tcPr>
            <w:tcW w:w="2880" w:type="dxa"/>
            <w:vAlign w:val="center"/>
          </w:tcPr>
          <w:p w14:paraId="1F1313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 过点截角1：2</w:t>
            </w:r>
          </w:p>
        </w:tc>
        <w:tc>
          <w:tcPr>
            <w:tcW w:w="2781" w:type="dxa"/>
            <w:vAlign w:val="center"/>
          </w:tcPr>
          <w:p w14:paraId="4BCA84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 三线等截过点线</w:t>
            </w:r>
          </w:p>
        </w:tc>
      </w:tr>
      <w:tr w14:paraId="30677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BAA24D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109345"/>
                  <wp:effectExtent l="0" t="0" r="5080" b="8255"/>
                  <wp:docPr id="134" name="图片 1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76063D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9575" cy="1470025"/>
                  <wp:effectExtent l="0" t="0" r="9525" b="3175"/>
                  <wp:docPr id="38" name="图片 3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09F3689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0520" cy="1339215"/>
                  <wp:effectExtent l="0" t="0" r="5080" b="6985"/>
                  <wp:docPr id="39" name="图片 3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20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3EDFC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3F09A2A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37 两顶点欧拉线复原三角形</w:t>
            </w:r>
          </w:p>
        </w:tc>
        <w:tc>
          <w:tcPr>
            <w:tcW w:w="2880" w:type="dxa"/>
            <w:vAlign w:val="center"/>
          </w:tcPr>
          <w:p w14:paraId="0A05D87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 等长平行三角棍</w:t>
            </w:r>
          </w:p>
        </w:tc>
        <w:tc>
          <w:tcPr>
            <w:tcW w:w="2781" w:type="dxa"/>
            <w:vAlign w:val="center"/>
          </w:tcPr>
          <w:p w14:paraId="258EB3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39 直角切线角</w:t>
            </w:r>
          </w:p>
        </w:tc>
      </w:tr>
      <w:tr w14:paraId="46275F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2C98180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316990"/>
                  <wp:effectExtent l="0" t="0" r="5080" b="3810"/>
                  <wp:docPr id="34" name="图片 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B41A9D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5925" cy="1461770"/>
                  <wp:effectExtent l="0" t="0" r="3175" b="11430"/>
                  <wp:docPr id="40" name="图片 4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58D85DF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9885" cy="1261110"/>
                  <wp:effectExtent l="0" t="0" r="5715" b="8890"/>
                  <wp:docPr id="69" name="图片 6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126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14:paraId="2E710A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0725788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20215"/>
                  <wp:effectExtent l="0" t="0" r="635" b="6985"/>
                  <wp:docPr id="41" name="图片 4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2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52E649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0927BFF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</w:p>
    <w:p w14:paraId="464553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详见文件夹Mingjing_Forum</w:t>
      </w:r>
    </w:p>
    <w:p w14:paraId="654B3A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进阶关卡（目前15+7题）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4" w:hRule="atLeast"/>
        </w:trPr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97660" cy="1657985"/>
                  <wp:effectExtent l="0" t="0" r="2540" b="5715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453515"/>
                  <wp:effectExtent l="0" t="0" r="5715" b="6985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53845" cy="1383030"/>
                  <wp:effectExtent l="0" t="0" r="8255" b="127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5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75435" cy="1403350"/>
                  <wp:effectExtent l="0" t="0" r="12065" b="635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42110" cy="1457325"/>
                  <wp:effectExtent l="0" t="0" r="8890" b="3175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1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483995" cy="1453515"/>
                  <wp:effectExtent l="0" t="0" r="1905" b="698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9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B8AC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1C48377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63D7ED9C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1E12BD98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6E580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AF3F3E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135" name="图片 1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585BE31B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136" name="图片 13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7E5293A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137" name="图片 13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A08 重叠大小地图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A09 过点共点内接四边形</w:t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356995" cy="1198880"/>
                  <wp:effectExtent l="0" t="0" r="1905" b="7620"/>
                  <wp:docPr id="145" name="图片 1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9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270635" cy="1186815"/>
                  <wp:effectExtent l="0" t="0" r="12065" b="6985"/>
                  <wp:docPr id="146" name="图片 1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5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0B10B1D"/>
    <w:rsid w:val="03DB41BC"/>
    <w:rsid w:val="045A1FF3"/>
    <w:rsid w:val="051B5AC6"/>
    <w:rsid w:val="051D4A91"/>
    <w:rsid w:val="07011CC2"/>
    <w:rsid w:val="07644792"/>
    <w:rsid w:val="07E115C6"/>
    <w:rsid w:val="07F73864"/>
    <w:rsid w:val="08B46CBA"/>
    <w:rsid w:val="09284798"/>
    <w:rsid w:val="09B278C7"/>
    <w:rsid w:val="0AFB1076"/>
    <w:rsid w:val="0F2B6FD9"/>
    <w:rsid w:val="12062999"/>
    <w:rsid w:val="15E5589E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0B2CA3"/>
    <w:rsid w:val="323B4D81"/>
    <w:rsid w:val="323F3DA7"/>
    <w:rsid w:val="348F1BDE"/>
    <w:rsid w:val="34B70380"/>
    <w:rsid w:val="35701693"/>
    <w:rsid w:val="387B05D0"/>
    <w:rsid w:val="3AA12F0A"/>
    <w:rsid w:val="3AE174A3"/>
    <w:rsid w:val="3B895CD0"/>
    <w:rsid w:val="3D1611A1"/>
    <w:rsid w:val="3D441271"/>
    <w:rsid w:val="43446334"/>
    <w:rsid w:val="44A84E71"/>
    <w:rsid w:val="44BA339E"/>
    <w:rsid w:val="46AE6F33"/>
    <w:rsid w:val="46C56072"/>
    <w:rsid w:val="47737835"/>
    <w:rsid w:val="477DCE1E"/>
    <w:rsid w:val="4DBE4416"/>
    <w:rsid w:val="4F8819B0"/>
    <w:rsid w:val="5195090B"/>
    <w:rsid w:val="549E0F05"/>
    <w:rsid w:val="54D8599E"/>
    <w:rsid w:val="54F20DCE"/>
    <w:rsid w:val="55C731BA"/>
    <w:rsid w:val="56F46FB7"/>
    <w:rsid w:val="573E1E21"/>
    <w:rsid w:val="581035A9"/>
    <w:rsid w:val="5AA955EF"/>
    <w:rsid w:val="5B487E91"/>
    <w:rsid w:val="5C6359BA"/>
    <w:rsid w:val="5CF9550F"/>
    <w:rsid w:val="5EFEBDE8"/>
    <w:rsid w:val="61DD173C"/>
    <w:rsid w:val="62F0407F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3040C47"/>
    <w:rsid w:val="771C2A18"/>
    <w:rsid w:val="7A1041BF"/>
    <w:rsid w:val="7A1528B5"/>
    <w:rsid w:val="7ADD6162"/>
    <w:rsid w:val="7C2B29D9"/>
    <w:rsid w:val="7C5F4108"/>
    <w:rsid w:val="7DEA509E"/>
    <w:rsid w:val="7E9041B0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4" Type="http://schemas.openxmlformats.org/officeDocument/2006/relationships/fontTable" Target="fontTable.xml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jpe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jpe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14</Pages>
  <Words>933</Words>
  <Characters>1331</Characters>
  <Lines>0</Lines>
  <Paragraphs>0</Paragraphs>
  <TotalTime>126</TotalTime>
  <ScaleCrop>false</ScaleCrop>
  <LinksUpToDate>false</LinksUpToDate>
  <CharactersWithSpaces>1468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2025-01-24T20:04:39Z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  <property fmtid="{D5CDD505-2E9C-101B-9397-08002B2CF9AE}" pid="6" name="KSOTemplateDocerSaveRecord">
    <vt:lpwstr>eyJoZGlkIjoiZWUxNDg1YTZlYmFjZTJlNjdmMTJjMWU2NzFmMTMwMTgiLCJ1c2VySWQiOiIzOTkwNTE0MTgifQ==</vt:lpwstr>
  </property>
</Properties>
</file>
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6"/>
        <w:gridCol w:w="2868"/>
        <w:gridCol w:w="2778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7670" cy="1508760"/>
                  <wp:effectExtent l="0" t="0" r="11430" b="2540"/>
                  <wp:docPr id="132" name="图片 13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50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35 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36 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  <w:bookmarkStart w:id="0" w:name="_GoBack"/>
            <w:bookmarkEnd w:id="0"/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51B5AC6"/>
    <w:rsid w:val="051D4A91"/>
    <w:rsid w:val="07011CC2"/>
    <w:rsid w:val="07644792"/>
    <w:rsid w:val="08B46CBA"/>
    <w:rsid w:val="09284798"/>
    <w:rsid w:val="09B278C7"/>
    <w:rsid w:val="0AFB1076"/>
    <w:rsid w:val="0F2B6FD9"/>
    <w:rsid w:val="1206299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jpe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Words>860</Words>
  <Characters>1238</Characters>
  <Lines>0</Lines>
  <Paragraphs>0</Paragraphs>
  <TotalTime>196</TotalTime>
  <ScaleCrop>false</ScaleCrop>
  <LinksUpToDate>false</LinksUpToDate>
  <CharactersWithSpaces>1368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2024-12-20T18:16:49Z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
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统计截至2024.8.27</w:t>
      </w:r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25 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26 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27 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  <w:bookmarkStart w:id="0" w:name="_GoBack"/>
      <w:bookmarkEnd w:id="0"/>
    </w:p>
    <w:p w14:paraId="0247B3DB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5"/>
        <w:gridCol w:w="2831"/>
        <w:gridCol w:w="2846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918970"/>
                  <wp:effectExtent l="0" t="0" r="4445" b="11430"/>
                  <wp:docPr id="74" name="图片 7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91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681355"/>
                  <wp:effectExtent l="0" t="0" r="63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731645"/>
                  <wp:effectExtent l="0" t="0" r="1905" b="8255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93ADB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p w14:paraId="3F99D398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进阶关卡（目前15+6题）</w:t>
      </w:r>
    </w:p>
    <w:p w14:paraId="1C53A29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724660"/>
                  <wp:effectExtent l="0" t="0" r="1270" b="2540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7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573530"/>
                  <wp:effectExtent l="0" t="0" r="6350" b="1270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7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488440"/>
                  <wp:effectExtent l="0" t="0" r="3810" b="1016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488440"/>
                  <wp:effectExtent l="0" t="0" r="5715" b="1016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470660"/>
                  <wp:effectExtent l="0" t="0" r="6350" b="2540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35125"/>
                  <wp:effectExtent l="0" t="0" r="6985" b="317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3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396940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5F5A44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54" w:type="dxa"/>
            <w:vAlign w:val="center"/>
          </w:tcPr>
          <w:p w14:paraId="10ABE3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34" w:type="dxa"/>
            <w:vAlign w:val="center"/>
          </w:tcPr>
          <w:p w14:paraId="6CEEC0C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549F61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3D1DF86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69" name="图片 69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 w14:paraId="52A85F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70" name="图片 7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 w14:paraId="5DAA4C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71" name="图片 7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4D3F2CD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2976794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4B9043E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54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34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39" name="图片 39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34" name="图片 34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35" name="图片 3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54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34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38" name="图片 3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4" w:type="dxa"/>
            <w:vAlign w:val="center"/>
          </w:tcPr>
          <w:p w14:paraId="60D83B0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40" name="图片 4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vAlign w:val="center"/>
          </w:tcPr>
          <w:p w14:paraId="3700332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41" name="图片 4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27410C9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4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54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4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544ABD10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3DB41BC"/>
    <w:rsid w:val="051B5AC6"/>
    <w:rsid w:val="07011CC2"/>
    <w:rsid w:val="07644792"/>
    <w:rsid w:val="09284798"/>
    <w:rsid w:val="09B278C7"/>
    <w:rsid w:val="0AFB1076"/>
    <w:rsid w:val="0F2B6FD9"/>
    <w:rsid w:val="183C240D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B843B4"/>
    <w:rsid w:val="323B4D81"/>
    <w:rsid w:val="34B70380"/>
    <w:rsid w:val="35701693"/>
    <w:rsid w:val="387B05D0"/>
    <w:rsid w:val="3AE174A3"/>
    <w:rsid w:val="3B895CD0"/>
    <w:rsid w:val="3D441271"/>
    <w:rsid w:val="43446334"/>
    <w:rsid w:val="44A84E71"/>
    <w:rsid w:val="44BA339E"/>
    <w:rsid w:val="46C56072"/>
    <w:rsid w:val="477DCE1E"/>
    <w:rsid w:val="4DBE4416"/>
    <w:rsid w:val="549E0F05"/>
    <w:rsid w:val="54D8599E"/>
    <w:rsid w:val="573E1E21"/>
    <w:rsid w:val="581035A9"/>
    <w:rsid w:val="5B487E91"/>
    <w:rsid w:val="5C6359BA"/>
    <w:rsid w:val="5CF9550F"/>
    <w:rsid w:val="5EFEBDE8"/>
    <w:rsid w:val="68CA2609"/>
    <w:rsid w:val="68CC1AED"/>
    <w:rsid w:val="69BB0F42"/>
    <w:rsid w:val="6A637494"/>
    <w:rsid w:val="6BCF62E6"/>
    <w:rsid w:val="6C3134F5"/>
    <w:rsid w:val="6CD3A16D"/>
    <w:rsid w:val="6D535020"/>
    <w:rsid w:val="6DB674A1"/>
    <w:rsid w:val="6E5F49A6"/>
    <w:rsid w:val="6FFF37D2"/>
    <w:rsid w:val="70DE2EF1"/>
    <w:rsid w:val="72FF6255"/>
    <w:rsid w:val="771C2A18"/>
    <w:rsid w:val="7A1041BF"/>
    <w:rsid w:val="7ADD6162"/>
    <w:rsid w:val="7C2B29D9"/>
    <w:rsid w:val="7C5F4108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jpe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jpe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12</Pages>
  <Words>794</Words>
  <Characters>1161</Characters>
  <Lines>0</Lines>
  <Paragraphs>0</Paragraphs>
  <TotalTime>1481</TotalTime>
  <ScaleCrop>false</ScaleCrop>
  <LinksUpToDate>false</LinksUpToDate>
  <CharactersWithSpaces>1280</CharactersWithSpaces>
  <Application>WPS Office_12.1.0.17857_F1E327BC-269C-435d-A152-05C5408002CA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2024-09-13T16:37:37Z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2052-12.1.0.17857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</Properties>
</file>